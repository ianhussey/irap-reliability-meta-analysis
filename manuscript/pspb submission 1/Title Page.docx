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FAE1" w14:textId="77777777" w:rsidR="000A4CF6" w:rsidRPr="00D63ACE" w:rsidRDefault="000A4CF6" w:rsidP="005056F0">
      <w:pPr>
        <w:pStyle w:val="Heading1"/>
      </w:pPr>
    </w:p>
    <w:p w14:paraId="4724825F" w14:textId="77777777" w:rsidR="000A4CF6" w:rsidRPr="00D63ACE" w:rsidRDefault="000A4CF6" w:rsidP="005056F0">
      <w:pPr>
        <w:pStyle w:val="Heading1"/>
      </w:pPr>
    </w:p>
    <w:p w14:paraId="5EAA6148" w14:textId="77777777" w:rsidR="000A4CF6" w:rsidRPr="00D63ACE" w:rsidRDefault="000A4CF6" w:rsidP="005056F0">
      <w:pPr>
        <w:pStyle w:val="Heading1"/>
      </w:pPr>
    </w:p>
    <w:p w14:paraId="49630124" w14:textId="77777777" w:rsidR="000A4CF6" w:rsidRPr="00D63ACE" w:rsidRDefault="000A4CF6" w:rsidP="005056F0">
      <w:pPr>
        <w:pStyle w:val="Heading1"/>
        <w:rPr>
          <w:b w:val="0"/>
        </w:rPr>
      </w:pPr>
    </w:p>
    <w:p w14:paraId="5D1BBB99" w14:textId="7EF5FD6B" w:rsidR="00F766BD" w:rsidRPr="00D63ACE" w:rsidRDefault="00450A0D" w:rsidP="00B50F4B">
      <w:pPr>
        <w:pStyle w:val="Heading1"/>
        <w:rPr>
          <w:b w:val="0"/>
        </w:rPr>
      </w:pPr>
      <w:r w:rsidRPr="00D63ACE">
        <w:rPr>
          <w:b w:val="0"/>
        </w:rPr>
        <w:t>The I</w:t>
      </w:r>
      <w:r w:rsidR="00B50F4B">
        <w:rPr>
          <w:b w:val="0"/>
        </w:rPr>
        <w:t xml:space="preserve">mplicit </w:t>
      </w:r>
      <w:r w:rsidRPr="00D63ACE">
        <w:rPr>
          <w:b w:val="0"/>
        </w:rPr>
        <w:t>R</w:t>
      </w:r>
      <w:r w:rsidR="00B50F4B">
        <w:rPr>
          <w:b w:val="0"/>
        </w:rPr>
        <w:t xml:space="preserve">elational </w:t>
      </w:r>
      <w:r w:rsidRPr="00D63ACE">
        <w:rPr>
          <w:b w:val="0"/>
        </w:rPr>
        <w:t>A</w:t>
      </w:r>
      <w:r w:rsidR="00B50F4B">
        <w:rPr>
          <w:b w:val="0"/>
        </w:rPr>
        <w:t xml:space="preserve">ssessment </w:t>
      </w:r>
      <w:r w:rsidRPr="00D63ACE">
        <w:rPr>
          <w:b w:val="0"/>
        </w:rPr>
        <w:t>P</w:t>
      </w:r>
      <w:r w:rsidR="00B50F4B">
        <w:rPr>
          <w:b w:val="0"/>
        </w:rPr>
        <w:t>rocedure</w:t>
      </w:r>
      <w:r w:rsidRPr="00D63ACE">
        <w:rPr>
          <w:b w:val="0"/>
        </w:rPr>
        <w:t xml:space="preserve"> </w:t>
      </w:r>
      <w:r w:rsidR="00423EFA">
        <w:rPr>
          <w:b w:val="0"/>
        </w:rPr>
        <w:t>demonstrates</w:t>
      </w:r>
      <w:r w:rsidRPr="00D63ACE">
        <w:rPr>
          <w:b w:val="0"/>
        </w:rPr>
        <w:t xml:space="preserve"> poor internal consistency and test-retest reliability: </w:t>
      </w:r>
      <w:r w:rsidR="00E546F0" w:rsidRPr="00D63ACE">
        <w:rPr>
          <w:b w:val="0"/>
        </w:rPr>
        <w:t xml:space="preserve">A </w:t>
      </w:r>
      <w:r w:rsidR="00D75C70">
        <w:rPr>
          <w:b w:val="0"/>
        </w:rPr>
        <w:t>meta-analysis</w:t>
      </w:r>
    </w:p>
    <w:p w14:paraId="535C0743" w14:textId="3D81F2FE" w:rsidR="00DD0916" w:rsidRPr="00D63ACE" w:rsidRDefault="00DD0916" w:rsidP="005056F0">
      <w:pPr>
        <w:pStyle w:val="Heading1"/>
        <w:rPr>
          <w:b w:val="0"/>
        </w:rPr>
      </w:pPr>
      <w:r w:rsidRPr="00D63ACE">
        <w:rPr>
          <w:b w:val="0"/>
        </w:rPr>
        <w:t>Ian Hussey</w:t>
      </w:r>
      <w:r w:rsidR="001D2487" w:rsidRPr="00D63ACE">
        <w:rPr>
          <w:b w:val="0"/>
        </w:rPr>
        <w:t xml:space="preserve"> &amp; Chad E. Drake</w:t>
      </w:r>
    </w:p>
    <w:p w14:paraId="0C8F8955" w14:textId="77777777" w:rsidR="00DD0916" w:rsidRPr="00D63ACE" w:rsidRDefault="00DD0916" w:rsidP="00DD0916">
      <w:pPr>
        <w:spacing w:line="240" w:lineRule="auto"/>
      </w:pPr>
    </w:p>
    <w:p w14:paraId="6D34F0C5" w14:textId="77777777" w:rsidR="00DD0916" w:rsidRPr="00D63ACE" w:rsidRDefault="00DD0916" w:rsidP="000A4CF6">
      <w:pPr>
        <w:spacing w:line="240" w:lineRule="auto"/>
        <w:ind w:firstLine="0"/>
      </w:pPr>
      <w:bookmarkStart w:id="0" w:name="_56xfx6b2flw9" w:colFirst="0" w:colLast="0"/>
      <w:bookmarkEnd w:id="0"/>
    </w:p>
    <w:p w14:paraId="61BE35A5" w14:textId="3860FA8C" w:rsidR="004559D9" w:rsidRDefault="004559D9" w:rsidP="002A6E4D">
      <w:pPr>
        <w:spacing w:line="240" w:lineRule="auto"/>
        <w:ind w:firstLine="0"/>
      </w:pPr>
      <w:bookmarkStart w:id="1" w:name="_7fw28s4feaci" w:colFirst="0" w:colLast="0"/>
      <w:bookmarkStart w:id="2" w:name="_ieyszia11ih6" w:colFirst="0" w:colLast="0"/>
      <w:bookmarkEnd w:id="1"/>
      <w:bookmarkEnd w:id="2"/>
    </w:p>
    <w:p w14:paraId="7B789AA2" w14:textId="5CD12785" w:rsidR="002A6E4D" w:rsidRDefault="002A6E4D" w:rsidP="002A6E4D">
      <w:pPr>
        <w:spacing w:line="240" w:lineRule="auto"/>
        <w:ind w:firstLine="0"/>
      </w:pPr>
    </w:p>
    <w:p w14:paraId="5EE5FE18" w14:textId="3851C453" w:rsidR="002A6E4D" w:rsidRDefault="002A6E4D" w:rsidP="002A6E4D">
      <w:pPr>
        <w:spacing w:line="240" w:lineRule="auto"/>
        <w:ind w:firstLine="0"/>
      </w:pPr>
    </w:p>
    <w:p w14:paraId="33E56351" w14:textId="021FF8FD" w:rsidR="002A6E4D" w:rsidRDefault="002A6E4D" w:rsidP="002A6E4D">
      <w:pPr>
        <w:spacing w:line="240" w:lineRule="auto"/>
        <w:ind w:firstLine="0"/>
      </w:pPr>
    </w:p>
    <w:p w14:paraId="1F9FBE3B" w14:textId="48E954DA" w:rsidR="002A6E4D" w:rsidRDefault="002A6E4D" w:rsidP="002A6E4D">
      <w:pPr>
        <w:spacing w:line="240" w:lineRule="auto"/>
        <w:ind w:firstLine="0"/>
        <w:jc w:val="center"/>
      </w:pPr>
      <w:r>
        <w:t xml:space="preserve">Word count: </w:t>
      </w:r>
      <w:r w:rsidR="000465E3">
        <w:t>6446</w:t>
      </w:r>
      <w:bookmarkStart w:id="3" w:name="_GoBack"/>
      <w:bookmarkEnd w:id="3"/>
    </w:p>
    <w:p w14:paraId="2B75F4B5" w14:textId="67398EC1" w:rsidR="002A6E4D" w:rsidRDefault="002A6E4D" w:rsidP="002A6E4D">
      <w:pPr>
        <w:spacing w:line="240" w:lineRule="auto"/>
        <w:ind w:firstLine="0"/>
      </w:pPr>
    </w:p>
    <w:p w14:paraId="26267B80" w14:textId="2D5C9ADE" w:rsidR="002A6E4D" w:rsidRDefault="002A6E4D" w:rsidP="002A6E4D">
      <w:pPr>
        <w:spacing w:line="240" w:lineRule="auto"/>
        <w:ind w:firstLine="0"/>
      </w:pPr>
    </w:p>
    <w:p w14:paraId="54AE076C" w14:textId="1774CCE8" w:rsidR="002A6E4D" w:rsidRDefault="002A6E4D" w:rsidP="002A6E4D">
      <w:pPr>
        <w:spacing w:line="240" w:lineRule="auto"/>
        <w:ind w:firstLine="0"/>
      </w:pPr>
    </w:p>
    <w:p w14:paraId="76E5ABA8" w14:textId="63F741E4" w:rsidR="002A6E4D" w:rsidRDefault="002A6E4D" w:rsidP="002A6E4D">
      <w:pPr>
        <w:spacing w:line="240" w:lineRule="auto"/>
        <w:ind w:firstLine="0"/>
      </w:pPr>
    </w:p>
    <w:p w14:paraId="1FA7BD65" w14:textId="01197EF2" w:rsidR="002A6E4D" w:rsidRDefault="002A6E4D" w:rsidP="002A6E4D">
      <w:pPr>
        <w:spacing w:line="240" w:lineRule="auto"/>
        <w:ind w:firstLine="0"/>
      </w:pPr>
    </w:p>
    <w:p w14:paraId="4A27C6AE" w14:textId="72FDE6F6" w:rsidR="002A6E4D" w:rsidRDefault="002A6E4D" w:rsidP="002A6E4D">
      <w:pPr>
        <w:spacing w:line="240" w:lineRule="auto"/>
        <w:ind w:firstLine="0"/>
      </w:pPr>
    </w:p>
    <w:p w14:paraId="1D60DF45" w14:textId="77777777" w:rsidR="002A6E4D" w:rsidRDefault="002A6E4D" w:rsidP="002A6E4D">
      <w:pPr>
        <w:ind w:firstLine="0"/>
      </w:pPr>
    </w:p>
    <w:p w14:paraId="599686A7" w14:textId="77777777" w:rsidR="002A6E4D" w:rsidRDefault="002A6E4D" w:rsidP="002A6E4D">
      <w:pPr>
        <w:ind w:firstLine="0"/>
      </w:pPr>
    </w:p>
    <w:p w14:paraId="2DA642B0" w14:textId="28622E4A" w:rsidR="002A6E4D" w:rsidRPr="0030678A" w:rsidRDefault="002A6E4D" w:rsidP="002A6E4D">
      <w:pPr>
        <w:ind w:firstLine="0"/>
      </w:pPr>
      <w:r>
        <w:t xml:space="preserve">Author note: Ian Hussey, Ghent University, Henri Dunantlaan 2, Gent 9000, Belgium. </w:t>
      </w:r>
      <w:hyperlink r:id="rId10" w:history="1">
        <w:r w:rsidRPr="000A041B">
          <w:rPr>
            <w:rStyle w:val="Hyperlink"/>
          </w:rPr>
          <w:t>ian.hussey@ugent.be</w:t>
        </w:r>
      </w:hyperlink>
      <w:r>
        <w:t xml:space="preserve">. </w:t>
      </w:r>
      <w:r w:rsidRPr="007826E2">
        <w:rPr>
          <w:rFonts w:eastAsia="Times New Roman"/>
        </w:rPr>
        <w:t>This research was conducted with the support of Ghent University grant</w:t>
      </w:r>
      <w:r>
        <w:rPr>
          <w:rFonts w:eastAsia="Times New Roman"/>
        </w:rPr>
        <w:t xml:space="preserve"> </w:t>
      </w:r>
      <w:r w:rsidRPr="0006114F">
        <w:rPr>
          <w:rFonts w:eastAsia="Times New Roman"/>
        </w:rPr>
        <w:t xml:space="preserve">01P05517 </w:t>
      </w:r>
      <w:r>
        <w:rPr>
          <w:rFonts w:eastAsia="Times New Roman"/>
        </w:rPr>
        <w:t>to IH.</w:t>
      </w:r>
    </w:p>
    <w:p w14:paraId="7AD1EFE4" w14:textId="77777777" w:rsidR="002A6E4D" w:rsidRPr="00D63ACE" w:rsidRDefault="002A6E4D" w:rsidP="002A6E4D">
      <w:pPr>
        <w:spacing w:line="240" w:lineRule="auto"/>
        <w:ind w:firstLine="0"/>
      </w:pPr>
    </w:p>
    <w:sectPr w:rsidR="002A6E4D" w:rsidRPr="00D63ACE" w:rsidSect="00D63ACE">
      <w:headerReference w:type="default" r:id="rId11"/>
      <w:headerReference w:type="first" r:id="rId12"/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47ED2" w16cex:dateUtc="2020-06-17T16:36:00Z"/>
  <w16cex:commentExtensible w16cex:durableId="22947F7F" w16cex:dateUtc="2020-06-17T16:39:00Z"/>
  <w16cex:commentExtensible w16cex:durableId="22947FEB" w16cex:dateUtc="2020-06-17T16:41:00Z"/>
  <w16cex:commentExtensible w16cex:durableId="2294827A" w16cex:dateUtc="2020-06-17T16:52:00Z"/>
  <w16cex:commentExtensible w16cex:durableId="2294878D" w16cex:dateUtc="2020-06-17T17:14:00Z"/>
  <w16cex:commentExtensible w16cex:durableId="229489D2" w16cex:dateUtc="2020-06-17T17:23:00Z"/>
  <w16cex:commentExtensible w16cex:durableId="22948AF4" w16cex:dateUtc="2020-06-17T17:28:00Z"/>
  <w16cex:commentExtensible w16cex:durableId="22949A4B" w16cex:dateUtc="2020-06-17T18:34:00Z"/>
  <w16cex:commentExtensible w16cex:durableId="22949E6B" w16cex:dateUtc="2020-06-17T18:51:00Z"/>
  <w16cex:commentExtensible w16cex:durableId="22949FB9" w16cex:dateUtc="2020-06-17T18:57:00Z"/>
  <w16cex:commentExtensible w16cex:durableId="2294A084" w16cex:dateUtc="2020-06-17T19:00:00Z"/>
  <w16cex:commentExtensible w16cex:durableId="2294A171" w16cex:dateUtc="2020-06-17T19:04:00Z"/>
  <w16cex:commentExtensible w16cex:durableId="2294A2B9" w16cex:dateUtc="2020-06-17T19:10:00Z"/>
  <w16cex:commentExtensible w16cex:durableId="2294A3BE" w16cex:dateUtc="2020-06-17T19:1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CCA4" w14:textId="77777777" w:rsidR="00A6178A" w:rsidRDefault="00A6178A">
      <w:pPr>
        <w:spacing w:line="240" w:lineRule="auto"/>
      </w:pPr>
      <w:r>
        <w:separator/>
      </w:r>
    </w:p>
  </w:endnote>
  <w:endnote w:type="continuationSeparator" w:id="0">
    <w:p w14:paraId="6D6EE3E2" w14:textId="77777777" w:rsidR="00A6178A" w:rsidRDefault="00A61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EBCE8" w14:textId="77777777" w:rsidR="00A6178A" w:rsidRDefault="00A6178A">
      <w:pPr>
        <w:spacing w:line="240" w:lineRule="auto"/>
      </w:pPr>
      <w:r>
        <w:separator/>
      </w:r>
    </w:p>
  </w:footnote>
  <w:footnote w:type="continuationSeparator" w:id="0">
    <w:p w14:paraId="3B623372" w14:textId="77777777" w:rsidR="00A6178A" w:rsidRDefault="00A61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DD9A" w14:textId="35DE8A17" w:rsidR="000E6223" w:rsidRPr="00C74D7E" w:rsidRDefault="00A6178A">
    <w:pPr>
      <w:pStyle w:val="Header"/>
      <w:rPr>
        <w:lang w:val="en-IE"/>
      </w:rPr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0E6223">
          <w:rPr>
            <w:rStyle w:val="Strong"/>
          </w:rPr>
          <w:t>Meta-analys</w:t>
        </w:r>
        <w:r w:rsidR="00070122">
          <w:rPr>
            <w:rStyle w:val="Strong"/>
          </w:rPr>
          <w:t>E</w:t>
        </w:r>
        <w:r w:rsidR="000E6223">
          <w:rPr>
            <w:rStyle w:val="Strong"/>
          </w:rPr>
          <w:t>s of irap’s reliablity</w:t>
        </w:r>
      </w:sdtContent>
    </w:sdt>
    <w:r w:rsidR="000E6223">
      <w:rPr>
        <w:rStyle w:val="Strong"/>
      </w:rPr>
      <w:ptab w:relativeTo="margin" w:alignment="right" w:leader="none"/>
    </w:r>
    <w:r w:rsidR="000E6223">
      <w:rPr>
        <w:rStyle w:val="Strong"/>
      </w:rPr>
      <w:fldChar w:fldCharType="begin"/>
    </w:r>
    <w:r w:rsidR="000E6223">
      <w:rPr>
        <w:rStyle w:val="Strong"/>
      </w:rPr>
      <w:instrText xml:space="preserve"> PAGE   \* MERGEFORMAT </w:instrText>
    </w:r>
    <w:r w:rsidR="000E6223">
      <w:rPr>
        <w:rStyle w:val="Strong"/>
      </w:rPr>
      <w:fldChar w:fldCharType="separate"/>
    </w:r>
    <w:r w:rsidR="000E6223">
      <w:rPr>
        <w:rStyle w:val="Strong"/>
        <w:noProof/>
      </w:rPr>
      <w:t>26</w:t>
    </w:r>
    <w:r w:rsidR="000E622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33CD7" w14:textId="7C2D200D" w:rsidR="000E6223" w:rsidRDefault="000E622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Meta-analys</w:t>
        </w:r>
        <w:r w:rsidR="00070122">
          <w:rPr>
            <w:rStyle w:val="Strong"/>
          </w:rPr>
          <w:t>E</w:t>
        </w:r>
        <w:r>
          <w:rPr>
            <w:rStyle w:val="Strong"/>
          </w:rPr>
          <w:t>s of irap’s reliablity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0317"/>
    <w:rsid w:val="000019AA"/>
    <w:rsid w:val="00001B0F"/>
    <w:rsid w:val="00002318"/>
    <w:rsid w:val="0000440C"/>
    <w:rsid w:val="0000486E"/>
    <w:rsid w:val="00011177"/>
    <w:rsid w:val="000116BA"/>
    <w:rsid w:val="00011F38"/>
    <w:rsid w:val="000129B1"/>
    <w:rsid w:val="00013419"/>
    <w:rsid w:val="0001363C"/>
    <w:rsid w:val="00015268"/>
    <w:rsid w:val="00020D4D"/>
    <w:rsid w:val="00022908"/>
    <w:rsid w:val="00023216"/>
    <w:rsid w:val="00024935"/>
    <w:rsid w:val="000270E3"/>
    <w:rsid w:val="0002737E"/>
    <w:rsid w:val="00032FCF"/>
    <w:rsid w:val="00037E37"/>
    <w:rsid w:val="00043365"/>
    <w:rsid w:val="000465E3"/>
    <w:rsid w:val="0005157A"/>
    <w:rsid w:val="0005615F"/>
    <w:rsid w:val="00061147"/>
    <w:rsid w:val="00061480"/>
    <w:rsid w:val="00061A6B"/>
    <w:rsid w:val="0006355C"/>
    <w:rsid w:val="00064281"/>
    <w:rsid w:val="00064B21"/>
    <w:rsid w:val="00065655"/>
    <w:rsid w:val="00070122"/>
    <w:rsid w:val="000701B6"/>
    <w:rsid w:val="000704A7"/>
    <w:rsid w:val="000704C7"/>
    <w:rsid w:val="00073B57"/>
    <w:rsid w:val="00076557"/>
    <w:rsid w:val="00077520"/>
    <w:rsid w:val="00083A87"/>
    <w:rsid w:val="00087277"/>
    <w:rsid w:val="00087606"/>
    <w:rsid w:val="000901D4"/>
    <w:rsid w:val="000946D6"/>
    <w:rsid w:val="0009650A"/>
    <w:rsid w:val="00097DA0"/>
    <w:rsid w:val="000A1643"/>
    <w:rsid w:val="000A2728"/>
    <w:rsid w:val="000A29CC"/>
    <w:rsid w:val="000A4CF6"/>
    <w:rsid w:val="000A6958"/>
    <w:rsid w:val="000A73A9"/>
    <w:rsid w:val="000B0840"/>
    <w:rsid w:val="000B0A1C"/>
    <w:rsid w:val="000B17F8"/>
    <w:rsid w:val="000B31B4"/>
    <w:rsid w:val="000B3B1D"/>
    <w:rsid w:val="000B4E0A"/>
    <w:rsid w:val="000B5863"/>
    <w:rsid w:val="000B5DA5"/>
    <w:rsid w:val="000B678E"/>
    <w:rsid w:val="000C3871"/>
    <w:rsid w:val="000C4BE2"/>
    <w:rsid w:val="000C4D92"/>
    <w:rsid w:val="000C5D1B"/>
    <w:rsid w:val="000D0102"/>
    <w:rsid w:val="000D1C63"/>
    <w:rsid w:val="000D2B47"/>
    <w:rsid w:val="000D2C1F"/>
    <w:rsid w:val="000D47E4"/>
    <w:rsid w:val="000D4BC3"/>
    <w:rsid w:val="000D4E53"/>
    <w:rsid w:val="000D564B"/>
    <w:rsid w:val="000D6CD8"/>
    <w:rsid w:val="000D7511"/>
    <w:rsid w:val="000E2B46"/>
    <w:rsid w:val="000E6223"/>
    <w:rsid w:val="000E6B82"/>
    <w:rsid w:val="000E6C57"/>
    <w:rsid w:val="000E72A9"/>
    <w:rsid w:val="000E750B"/>
    <w:rsid w:val="000F05E4"/>
    <w:rsid w:val="000F1AB4"/>
    <w:rsid w:val="000F79F9"/>
    <w:rsid w:val="00100AD2"/>
    <w:rsid w:val="00101406"/>
    <w:rsid w:val="00101D04"/>
    <w:rsid w:val="00104062"/>
    <w:rsid w:val="00110D6A"/>
    <w:rsid w:val="00114B45"/>
    <w:rsid w:val="001170E4"/>
    <w:rsid w:val="001205AE"/>
    <w:rsid w:val="00120A8C"/>
    <w:rsid w:val="001214B0"/>
    <w:rsid w:val="00121914"/>
    <w:rsid w:val="0012215D"/>
    <w:rsid w:val="0012219B"/>
    <w:rsid w:val="001229CE"/>
    <w:rsid w:val="00123055"/>
    <w:rsid w:val="00124B01"/>
    <w:rsid w:val="001253D7"/>
    <w:rsid w:val="001272AA"/>
    <w:rsid w:val="0013036D"/>
    <w:rsid w:val="0013105D"/>
    <w:rsid w:val="00133021"/>
    <w:rsid w:val="00134A0B"/>
    <w:rsid w:val="00134C4C"/>
    <w:rsid w:val="00134E57"/>
    <w:rsid w:val="00140772"/>
    <w:rsid w:val="001408D4"/>
    <w:rsid w:val="001434AC"/>
    <w:rsid w:val="00143ADA"/>
    <w:rsid w:val="00144E3C"/>
    <w:rsid w:val="0014633C"/>
    <w:rsid w:val="00146341"/>
    <w:rsid w:val="00146AC6"/>
    <w:rsid w:val="00147E28"/>
    <w:rsid w:val="001514B1"/>
    <w:rsid w:val="00151B7B"/>
    <w:rsid w:val="00152359"/>
    <w:rsid w:val="001529AA"/>
    <w:rsid w:val="00155444"/>
    <w:rsid w:val="00155BF4"/>
    <w:rsid w:val="00156191"/>
    <w:rsid w:val="00160C18"/>
    <w:rsid w:val="00163676"/>
    <w:rsid w:val="001644C7"/>
    <w:rsid w:val="00165502"/>
    <w:rsid w:val="001666E1"/>
    <w:rsid w:val="0016684D"/>
    <w:rsid w:val="00170CE0"/>
    <w:rsid w:val="0017429C"/>
    <w:rsid w:val="00176754"/>
    <w:rsid w:val="00176C64"/>
    <w:rsid w:val="00176E02"/>
    <w:rsid w:val="00176ECA"/>
    <w:rsid w:val="00177F85"/>
    <w:rsid w:val="00180A83"/>
    <w:rsid w:val="00183280"/>
    <w:rsid w:val="001844A2"/>
    <w:rsid w:val="00187B6E"/>
    <w:rsid w:val="001909A9"/>
    <w:rsid w:val="00191503"/>
    <w:rsid w:val="00192C59"/>
    <w:rsid w:val="001959A0"/>
    <w:rsid w:val="00197696"/>
    <w:rsid w:val="001A0A65"/>
    <w:rsid w:val="001A0C99"/>
    <w:rsid w:val="001A105A"/>
    <w:rsid w:val="001A5FA7"/>
    <w:rsid w:val="001B01EB"/>
    <w:rsid w:val="001B2EDB"/>
    <w:rsid w:val="001C0390"/>
    <w:rsid w:val="001C087E"/>
    <w:rsid w:val="001C34C0"/>
    <w:rsid w:val="001C429A"/>
    <w:rsid w:val="001C7797"/>
    <w:rsid w:val="001D1B40"/>
    <w:rsid w:val="001D2487"/>
    <w:rsid w:val="001D3937"/>
    <w:rsid w:val="001D56DB"/>
    <w:rsid w:val="001D6D5E"/>
    <w:rsid w:val="001D74C2"/>
    <w:rsid w:val="001D7AA8"/>
    <w:rsid w:val="001D7F66"/>
    <w:rsid w:val="001E0DA1"/>
    <w:rsid w:val="001E1E77"/>
    <w:rsid w:val="001E267F"/>
    <w:rsid w:val="001E37CE"/>
    <w:rsid w:val="001E39A8"/>
    <w:rsid w:val="001E451C"/>
    <w:rsid w:val="001E522F"/>
    <w:rsid w:val="001E624F"/>
    <w:rsid w:val="001E6A86"/>
    <w:rsid w:val="001F100B"/>
    <w:rsid w:val="001F1433"/>
    <w:rsid w:val="001F2162"/>
    <w:rsid w:val="001F2C58"/>
    <w:rsid w:val="001F34C8"/>
    <w:rsid w:val="001F3F1E"/>
    <w:rsid w:val="001F3F60"/>
    <w:rsid w:val="001F5BEB"/>
    <w:rsid w:val="001F5DB0"/>
    <w:rsid w:val="001F665F"/>
    <w:rsid w:val="002010B3"/>
    <w:rsid w:val="0020264B"/>
    <w:rsid w:val="00203258"/>
    <w:rsid w:val="00203380"/>
    <w:rsid w:val="00203AE4"/>
    <w:rsid w:val="00204685"/>
    <w:rsid w:val="00205E23"/>
    <w:rsid w:val="00207E09"/>
    <w:rsid w:val="00210544"/>
    <w:rsid w:val="00211A11"/>
    <w:rsid w:val="0021658B"/>
    <w:rsid w:val="002206FE"/>
    <w:rsid w:val="00222333"/>
    <w:rsid w:val="002229F4"/>
    <w:rsid w:val="00222CD9"/>
    <w:rsid w:val="00225244"/>
    <w:rsid w:val="00225ED2"/>
    <w:rsid w:val="00227443"/>
    <w:rsid w:val="0023164D"/>
    <w:rsid w:val="00231AE0"/>
    <w:rsid w:val="002338E3"/>
    <w:rsid w:val="00233B97"/>
    <w:rsid w:val="00233EC0"/>
    <w:rsid w:val="002359A4"/>
    <w:rsid w:val="002369EC"/>
    <w:rsid w:val="00236D80"/>
    <w:rsid w:val="00241F51"/>
    <w:rsid w:val="00242304"/>
    <w:rsid w:val="0024240E"/>
    <w:rsid w:val="00242772"/>
    <w:rsid w:val="002429CF"/>
    <w:rsid w:val="00242D29"/>
    <w:rsid w:val="002437E0"/>
    <w:rsid w:val="00245872"/>
    <w:rsid w:val="00251EAE"/>
    <w:rsid w:val="002525FD"/>
    <w:rsid w:val="002548D2"/>
    <w:rsid w:val="00256143"/>
    <w:rsid w:val="00256B9F"/>
    <w:rsid w:val="00257E16"/>
    <w:rsid w:val="002614D8"/>
    <w:rsid w:val="00261CAC"/>
    <w:rsid w:val="00261D75"/>
    <w:rsid w:val="00262275"/>
    <w:rsid w:val="00262AB1"/>
    <w:rsid w:val="0026448A"/>
    <w:rsid w:val="00264F3A"/>
    <w:rsid w:val="002655EE"/>
    <w:rsid w:val="00267715"/>
    <w:rsid w:val="002714A9"/>
    <w:rsid w:val="00272053"/>
    <w:rsid w:val="002731E6"/>
    <w:rsid w:val="00273BA7"/>
    <w:rsid w:val="00273E59"/>
    <w:rsid w:val="00276C6E"/>
    <w:rsid w:val="0028108A"/>
    <w:rsid w:val="0028122E"/>
    <w:rsid w:val="00281319"/>
    <w:rsid w:val="00282258"/>
    <w:rsid w:val="002824C5"/>
    <w:rsid w:val="00285726"/>
    <w:rsid w:val="00286464"/>
    <w:rsid w:val="002865CC"/>
    <w:rsid w:val="00291858"/>
    <w:rsid w:val="00291CAF"/>
    <w:rsid w:val="0029310E"/>
    <w:rsid w:val="00295676"/>
    <w:rsid w:val="00296521"/>
    <w:rsid w:val="002971FC"/>
    <w:rsid w:val="00297E66"/>
    <w:rsid w:val="002A1BD8"/>
    <w:rsid w:val="002A34C3"/>
    <w:rsid w:val="002A378C"/>
    <w:rsid w:val="002A3C7C"/>
    <w:rsid w:val="002A45EB"/>
    <w:rsid w:val="002A57BE"/>
    <w:rsid w:val="002A5989"/>
    <w:rsid w:val="002A5BD2"/>
    <w:rsid w:val="002A6E4D"/>
    <w:rsid w:val="002B0463"/>
    <w:rsid w:val="002B2A33"/>
    <w:rsid w:val="002B2B12"/>
    <w:rsid w:val="002B4936"/>
    <w:rsid w:val="002B4D54"/>
    <w:rsid w:val="002B5017"/>
    <w:rsid w:val="002C1A9B"/>
    <w:rsid w:val="002C462C"/>
    <w:rsid w:val="002C6E72"/>
    <w:rsid w:val="002D0E07"/>
    <w:rsid w:val="002D443E"/>
    <w:rsid w:val="002D4F0A"/>
    <w:rsid w:val="002D5108"/>
    <w:rsid w:val="002D7CA2"/>
    <w:rsid w:val="002E169A"/>
    <w:rsid w:val="002E4139"/>
    <w:rsid w:val="002E6115"/>
    <w:rsid w:val="002E799E"/>
    <w:rsid w:val="002F0266"/>
    <w:rsid w:val="002F36D0"/>
    <w:rsid w:val="002F53CA"/>
    <w:rsid w:val="002F5531"/>
    <w:rsid w:val="002F5EE3"/>
    <w:rsid w:val="002F68F1"/>
    <w:rsid w:val="00303078"/>
    <w:rsid w:val="00303D73"/>
    <w:rsid w:val="00304299"/>
    <w:rsid w:val="00304A89"/>
    <w:rsid w:val="00305E43"/>
    <w:rsid w:val="0030690E"/>
    <w:rsid w:val="00306F54"/>
    <w:rsid w:val="003079B0"/>
    <w:rsid w:val="003108B7"/>
    <w:rsid w:val="00310FCD"/>
    <w:rsid w:val="003114B3"/>
    <w:rsid w:val="003119CC"/>
    <w:rsid w:val="00311D6D"/>
    <w:rsid w:val="00314CD9"/>
    <w:rsid w:val="00314F8D"/>
    <w:rsid w:val="00314FE5"/>
    <w:rsid w:val="003175DC"/>
    <w:rsid w:val="00321DC2"/>
    <w:rsid w:val="0032323C"/>
    <w:rsid w:val="00324297"/>
    <w:rsid w:val="00326817"/>
    <w:rsid w:val="003271C4"/>
    <w:rsid w:val="00330856"/>
    <w:rsid w:val="0033591E"/>
    <w:rsid w:val="003372A4"/>
    <w:rsid w:val="00337864"/>
    <w:rsid w:val="0033791E"/>
    <w:rsid w:val="003403B8"/>
    <w:rsid w:val="00340527"/>
    <w:rsid w:val="00341517"/>
    <w:rsid w:val="00341E86"/>
    <w:rsid w:val="00342B66"/>
    <w:rsid w:val="003431CA"/>
    <w:rsid w:val="00343705"/>
    <w:rsid w:val="00343AE9"/>
    <w:rsid w:val="00344CB3"/>
    <w:rsid w:val="003451D7"/>
    <w:rsid w:val="00346853"/>
    <w:rsid w:val="00347237"/>
    <w:rsid w:val="00350897"/>
    <w:rsid w:val="00350CAB"/>
    <w:rsid w:val="0035152F"/>
    <w:rsid w:val="0035163B"/>
    <w:rsid w:val="0035394B"/>
    <w:rsid w:val="0035633E"/>
    <w:rsid w:val="00357C7F"/>
    <w:rsid w:val="003608A7"/>
    <w:rsid w:val="00362D82"/>
    <w:rsid w:val="00370D0B"/>
    <w:rsid w:val="00373AAD"/>
    <w:rsid w:val="00374B30"/>
    <w:rsid w:val="00380D02"/>
    <w:rsid w:val="00381C18"/>
    <w:rsid w:val="003832C8"/>
    <w:rsid w:val="00384814"/>
    <w:rsid w:val="00384E07"/>
    <w:rsid w:val="00385DD4"/>
    <w:rsid w:val="003876F7"/>
    <w:rsid w:val="003877DB"/>
    <w:rsid w:val="00387B3F"/>
    <w:rsid w:val="003916A4"/>
    <w:rsid w:val="0039288D"/>
    <w:rsid w:val="003929DF"/>
    <w:rsid w:val="003943BB"/>
    <w:rsid w:val="003963AD"/>
    <w:rsid w:val="0039652D"/>
    <w:rsid w:val="003966C3"/>
    <w:rsid w:val="003A20D5"/>
    <w:rsid w:val="003A2284"/>
    <w:rsid w:val="003A6054"/>
    <w:rsid w:val="003A64D6"/>
    <w:rsid w:val="003A67B3"/>
    <w:rsid w:val="003A7F3F"/>
    <w:rsid w:val="003B0D7E"/>
    <w:rsid w:val="003B10DC"/>
    <w:rsid w:val="003B11AF"/>
    <w:rsid w:val="003B16FC"/>
    <w:rsid w:val="003B3B5B"/>
    <w:rsid w:val="003B3D03"/>
    <w:rsid w:val="003B6D96"/>
    <w:rsid w:val="003C1C21"/>
    <w:rsid w:val="003C26CE"/>
    <w:rsid w:val="003C53B5"/>
    <w:rsid w:val="003C6B57"/>
    <w:rsid w:val="003D0444"/>
    <w:rsid w:val="003D2426"/>
    <w:rsid w:val="003D30C6"/>
    <w:rsid w:val="003D35A5"/>
    <w:rsid w:val="003D6090"/>
    <w:rsid w:val="003D6544"/>
    <w:rsid w:val="003D6BAE"/>
    <w:rsid w:val="003E5A01"/>
    <w:rsid w:val="003E6AD0"/>
    <w:rsid w:val="003E7471"/>
    <w:rsid w:val="003F0065"/>
    <w:rsid w:val="003F19AE"/>
    <w:rsid w:val="003F3BD0"/>
    <w:rsid w:val="003F3EFD"/>
    <w:rsid w:val="003F4945"/>
    <w:rsid w:val="003F6945"/>
    <w:rsid w:val="003F6C1A"/>
    <w:rsid w:val="00400126"/>
    <w:rsid w:val="0040064F"/>
    <w:rsid w:val="004011CA"/>
    <w:rsid w:val="00402D8D"/>
    <w:rsid w:val="00403BFF"/>
    <w:rsid w:val="004051DB"/>
    <w:rsid w:val="00405A57"/>
    <w:rsid w:val="00406E31"/>
    <w:rsid w:val="0040729B"/>
    <w:rsid w:val="00411242"/>
    <w:rsid w:val="004130DD"/>
    <w:rsid w:val="00413972"/>
    <w:rsid w:val="00413ECB"/>
    <w:rsid w:val="00414704"/>
    <w:rsid w:val="00415A5F"/>
    <w:rsid w:val="0041680B"/>
    <w:rsid w:val="00417AEC"/>
    <w:rsid w:val="00423D53"/>
    <w:rsid w:val="00423EFA"/>
    <w:rsid w:val="00424241"/>
    <w:rsid w:val="0042548E"/>
    <w:rsid w:val="004264D8"/>
    <w:rsid w:val="0042744C"/>
    <w:rsid w:val="004275BF"/>
    <w:rsid w:val="00427EE9"/>
    <w:rsid w:val="004316D7"/>
    <w:rsid w:val="0043272C"/>
    <w:rsid w:val="004408F8"/>
    <w:rsid w:val="00441AE6"/>
    <w:rsid w:val="00442A82"/>
    <w:rsid w:val="00442E5C"/>
    <w:rsid w:val="004430F3"/>
    <w:rsid w:val="004432BE"/>
    <w:rsid w:val="0044432E"/>
    <w:rsid w:val="00445190"/>
    <w:rsid w:val="004453DF"/>
    <w:rsid w:val="00445CAC"/>
    <w:rsid w:val="00445D77"/>
    <w:rsid w:val="00446657"/>
    <w:rsid w:val="00447501"/>
    <w:rsid w:val="00447681"/>
    <w:rsid w:val="00450A0D"/>
    <w:rsid w:val="00453E23"/>
    <w:rsid w:val="004559D9"/>
    <w:rsid w:val="00456091"/>
    <w:rsid w:val="00456E2F"/>
    <w:rsid w:val="004574EA"/>
    <w:rsid w:val="00460584"/>
    <w:rsid w:val="00461000"/>
    <w:rsid w:val="004627C0"/>
    <w:rsid w:val="004634D7"/>
    <w:rsid w:val="00466340"/>
    <w:rsid w:val="0047160E"/>
    <w:rsid w:val="00471803"/>
    <w:rsid w:val="00471999"/>
    <w:rsid w:val="004749C5"/>
    <w:rsid w:val="004762D2"/>
    <w:rsid w:val="00476490"/>
    <w:rsid w:val="0047654B"/>
    <w:rsid w:val="004769A5"/>
    <w:rsid w:val="00477B27"/>
    <w:rsid w:val="0048186B"/>
    <w:rsid w:val="00484067"/>
    <w:rsid w:val="0048433D"/>
    <w:rsid w:val="00484767"/>
    <w:rsid w:val="00486035"/>
    <w:rsid w:val="00486C85"/>
    <w:rsid w:val="004870C0"/>
    <w:rsid w:val="004902BD"/>
    <w:rsid w:val="00491E20"/>
    <w:rsid w:val="00491E8F"/>
    <w:rsid w:val="0049292C"/>
    <w:rsid w:val="00492C7E"/>
    <w:rsid w:val="00492FAC"/>
    <w:rsid w:val="0049398C"/>
    <w:rsid w:val="0049401F"/>
    <w:rsid w:val="00494B9E"/>
    <w:rsid w:val="00497392"/>
    <w:rsid w:val="004A0B4B"/>
    <w:rsid w:val="004A3B72"/>
    <w:rsid w:val="004A4DC3"/>
    <w:rsid w:val="004A628A"/>
    <w:rsid w:val="004A6B56"/>
    <w:rsid w:val="004B113C"/>
    <w:rsid w:val="004B2635"/>
    <w:rsid w:val="004B2C95"/>
    <w:rsid w:val="004B3A6F"/>
    <w:rsid w:val="004B4324"/>
    <w:rsid w:val="004B500B"/>
    <w:rsid w:val="004B69BC"/>
    <w:rsid w:val="004B6E7B"/>
    <w:rsid w:val="004B74B8"/>
    <w:rsid w:val="004C0348"/>
    <w:rsid w:val="004C0D2F"/>
    <w:rsid w:val="004C0F1A"/>
    <w:rsid w:val="004C484E"/>
    <w:rsid w:val="004C4D86"/>
    <w:rsid w:val="004C4FF6"/>
    <w:rsid w:val="004C5A80"/>
    <w:rsid w:val="004C5E61"/>
    <w:rsid w:val="004C5E64"/>
    <w:rsid w:val="004C6466"/>
    <w:rsid w:val="004D256F"/>
    <w:rsid w:val="004D272B"/>
    <w:rsid w:val="004D3321"/>
    <w:rsid w:val="004D44D8"/>
    <w:rsid w:val="004D475D"/>
    <w:rsid w:val="004D48CF"/>
    <w:rsid w:val="004D4CD3"/>
    <w:rsid w:val="004D4E71"/>
    <w:rsid w:val="004D67A6"/>
    <w:rsid w:val="004D7445"/>
    <w:rsid w:val="004E2155"/>
    <w:rsid w:val="004E2DDF"/>
    <w:rsid w:val="004E3D1C"/>
    <w:rsid w:val="004E4B89"/>
    <w:rsid w:val="004E68C9"/>
    <w:rsid w:val="004E730B"/>
    <w:rsid w:val="004E732C"/>
    <w:rsid w:val="004F11B3"/>
    <w:rsid w:val="004F6DA5"/>
    <w:rsid w:val="004F7674"/>
    <w:rsid w:val="00500062"/>
    <w:rsid w:val="005019B7"/>
    <w:rsid w:val="005028C3"/>
    <w:rsid w:val="005056F0"/>
    <w:rsid w:val="005059F3"/>
    <w:rsid w:val="00507B61"/>
    <w:rsid w:val="0051500F"/>
    <w:rsid w:val="005224F0"/>
    <w:rsid w:val="005231D3"/>
    <w:rsid w:val="00523B9E"/>
    <w:rsid w:val="00527F94"/>
    <w:rsid w:val="00530FA9"/>
    <w:rsid w:val="005319E2"/>
    <w:rsid w:val="005323BD"/>
    <w:rsid w:val="005356AC"/>
    <w:rsid w:val="00540900"/>
    <w:rsid w:val="00545F36"/>
    <w:rsid w:val="00547A47"/>
    <w:rsid w:val="005502C5"/>
    <w:rsid w:val="0055405E"/>
    <w:rsid w:val="005540A9"/>
    <w:rsid w:val="00554FCC"/>
    <w:rsid w:val="00556D87"/>
    <w:rsid w:val="00562050"/>
    <w:rsid w:val="0056247A"/>
    <w:rsid w:val="00562C16"/>
    <w:rsid w:val="00564E00"/>
    <w:rsid w:val="00571150"/>
    <w:rsid w:val="005714CA"/>
    <w:rsid w:val="00571B47"/>
    <w:rsid w:val="005742E4"/>
    <w:rsid w:val="00576198"/>
    <w:rsid w:val="005762EA"/>
    <w:rsid w:val="00577029"/>
    <w:rsid w:val="00577A43"/>
    <w:rsid w:val="005811A7"/>
    <w:rsid w:val="005816C9"/>
    <w:rsid w:val="00581FB2"/>
    <w:rsid w:val="00581FF3"/>
    <w:rsid w:val="0058299B"/>
    <w:rsid w:val="005829A2"/>
    <w:rsid w:val="00587D81"/>
    <w:rsid w:val="00591D17"/>
    <w:rsid w:val="0059253B"/>
    <w:rsid w:val="00593102"/>
    <w:rsid w:val="00593442"/>
    <w:rsid w:val="00593D98"/>
    <w:rsid w:val="005941EF"/>
    <w:rsid w:val="0059659E"/>
    <w:rsid w:val="005A03C6"/>
    <w:rsid w:val="005A1123"/>
    <w:rsid w:val="005A3C94"/>
    <w:rsid w:val="005A4405"/>
    <w:rsid w:val="005A4A6E"/>
    <w:rsid w:val="005B2702"/>
    <w:rsid w:val="005B3272"/>
    <w:rsid w:val="005B4224"/>
    <w:rsid w:val="005B6122"/>
    <w:rsid w:val="005C0955"/>
    <w:rsid w:val="005C118E"/>
    <w:rsid w:val="005C14D5"/>
    <w:rsid w:val="005C2458"/>
    <w:rsid w:val="005C2549"/>
    <w:rsid w:val="005C3578"/>
    <w:rsid w:val="005C66FF"/>
    <w:rsid w:val="005D0445"/>
    <w:rsid w:val="005D17BB"/>
    <w:rsid w:val="005D1FA4"/>
    <w:rsid w:val="005D2069"/>
    <w:rsid w:val="005D23D4"/>
    <w:rsid w:val="005D2618"/>
    <w:rsid w:val="005D42E4"/>
    <w:rsid w:val="005D4419"/>
    <w:rsid w:val="005D6765"/>
    <w:rsid w:val="005D78E1"/>
    <w:rsid w:val="005E0721"/>
    <w:rsid w:val="005E15E1"/>
    <w:rsid w:val="005E2EC7"/>
    <w:rsid w:val="005E6185"/>
    <w:rsid w:val="005E78F6"/>
    <w:rsid w:val="005E7AD2"/>
    <w:rsid w:val="005F216D"/>
    <w:rsid w:val="005F2DB0"/>
    <w:rsid w:val="005F5E20"/>
    <w:rsid w:val="005F6BB7"/>
    <w:rsid w:val="005F72C5"/>
    <w:rsid w:val="005F768A"/>
    <w:rsid w:val="005F7D15"/>
    <w:rsid w:val="00600F61"/>
    <w:rsid w:val="00600FD4"/>
    <w:rsid w:val="006021DE"/>
    <w:rsid w:val="00603EF0"/>
    <w:rsid w:val="0061036F"/>
    <w:rsid w:val="006128CD"/>
    <w:rsid w:val="00613863"/>
    <w:rsid w:val="00614AEC"/>
    <w:rsid w:val="00615E3B"/>
    <w:rsid w:val="00620FB1"/>
    <w:rsid w:val="00624483"/>
    <w:rsid w:val="0062490C"/>
    <w:rsid w:val="00630AE7"/>
    <w:rsid w:val="00635C7E"/>
    <w:rsid w:val="00635DC4"/>
    <w:rsid w:val="0063657A"/>
    <w:rsid w:val="0063704F"/>
    <w:rsid w:val="00643C01"/>
    <w:rsid w:val="00647023"/>
    <w:rsid w:val="006501DB"/>
    <w:rsid w:val="006534D1"/>
    <w:rsid w:val="00661414"/>
    <w:rsid w:val="00667A80"/>
    <w:rsid w:val="00670D5A"/>
    <w:rsid w:val="00672EAB"/>
    <w:rsid w:val="00674927"/>
    <w:rsid w:val="0067664E"/>
    <w:rsid w:val="00681883"/>
    <w:rsid w:val="00681F8A"/>
    <w:rsid w:val="00683B3D"/>
    <w:rsid w:val="00684F6E"/>
    <w:rsid w:val="00684F88"/>
    <w:rsid w:val="0068501A"/>
    <w:rsid w:val="00685938"/>
    <w:rsid w:val="00685B07"/>
    <w:rsid w:val="00687688"/>
    <w:rsid w:val="006909B9"/>
    <w:rsid w:val="00693644"/>
    <w:rsid w:val="00697EA5"/>
    <w:rsid w:val="006A142E"/>
    <w:rsid w:val="006A281D"/>
    <w:rsid w:val="006A2BA2"/>
    <w:rsid w:val="006A3A94"/>
    <w:rsid w:val="006A3CEC"/>
    <w:rsid w:val="006A4D62"/>
    <w:rsid w:val="006A4DEB"/>
    <w:rsid w:val="006A679F"/>
    <w:rsid w:val="006A6E38"/>
    <w:rsid w:val="006A704B"/>
    <w:rsid w:val="006B00E9"/>
    <w:rsid w:val="006B093E"/>
    <w:rsid w:val="006B0BBF"/>
    <w:rsid w:val="006B2945"/>
    <w:rsid w:val="006B3630"/>
    <w:rsid w:val="006B67CE"/>
    <w:rsid w:val="006B68F3"/>
    <w:rsid w:val="006C11B7"/>
    <w:rsid w:val="006C6001"/>
    <w:rsid w:val="006C78CA"/>
    <w:rsid w:val="006D2A38"/>
    <w:rsid w:val="006D3CF8"/>
    <w:rsid w:val="006D40E4"/>
    <w:rsid w:val="006D5610"/>
    <w:rsid w:val="006D5892"/>
    <w:rsid w:val="006D611A"/>
    <w:rsid w:val="006E00BD"/>
    <w:rsid w:val="006E0813"/>
    <w:rsid w:val="006E2E20"/>
    <w:rsid w:val="006E3177"/>
    <w:rsid w:val="006E4AE3"/>
    <w:rsid w:val="006E543E"/>
    <w:rsid w:val="006E6200"/>
    <w:rsid w:val="006F0669"/>
    <w:rsid w:val="006F16BE"/>
    <w:rsid w:val="006F192B"/>
    <w:rsid w:val="006F1D62"/>
    <w:rsid w:val="006F1F98"/>
    <w:rsid w:val="006F2FEB"/>
    <w:rsid w:val="006F4051"/>
    <w:rsid w:val="006F4AFD"/>
    <w:rsid w:val="006F4BBB"/>
    <w:rsid w:val="006F6787"/>
    <w:rsid w:val="006F7F26"/>
    <w:rsid w:val="00701D2C"/>
    <w:rsid w:val="00704C2A"/>
    <w:rsid w:val="007065E2"/>
    <w:rsid w:val="007071DB"/>
    <w:rsid w:val="00712D43"/>
    <w:rsid w:val="00722551"/>
    <w:rsid w:val="007245A6"/>
    <w:rsid w:val="00726255"/>
    <w:rsid w:val="0072639F"/>
    <w:rsid w:val="00730013"/>
    <w:rsid w:val="00730687"/>
    <w:rsid w:val="00731155"/>
    <w:rsid w:val="00731FBC"/>
    <w:rsid w:val="00732429"/>
    <w:rsid w:val="0073320E"/>
    <w:rsid w:val="0073587B"/>
    <w:rsid w:val="00737115"/>
    <w:rsid w:val="00741481"/>
    <w:rsid w:val="00741F31"/>
    <w:rsid w:val="0074435B"/>
    <w:rsid w:val="00744D52"/>
    <w:rsid w:val="00744FCF"/>
    <w:rsid w:val="00745FBF"/>
    <w:rsid w:val="00747ECD"/>
    <w:rsid w:val="007518F6"/>
    <w:rsid w:val="00751CCA"/>
    <w:rsid w:val="00751FD1"/>
    <w:rsid w:val="007520C6"/>
    <w:rsid w:val="00753896"/>
    <w:rsid w:val="00754369"/>
    <w:rsid w:val="00754CAE"/>
    <w:rsid w:val="007611B2"/>
    <w:rsid w:val="007634DA"/>
    <w:rsid w:val="007638D2"/>
    <w:rsid w:val="00763975"/>
    <w:rsid w:val="00765230"/>
    <w:rsid w:val="007662B1"/>
    <w:rsid w:val="007729BB"/>
    <w:rsid w:val="00773906"/>
    <w:rsid w:val="00774C8F"/>
    <w:rsid w:val="007832A2"/>
    <w:rsid w:val="0078364A"/>
    <w:rsid w:val="007836BE"/>
    <w:rsid w:val="0078629A"/>
    <w:rsid w:val="00790160"/>
    <w:rsid w:val="00790448"/>
    <w:rsid w:val="007916D7"/>
    <w:rsid w:val="00791D6A"/>
    <w:rsid w:val="0079388B"/>
    <w:rsid w:val="00793AE6"/>
    <w:rsid w:val="007949BB"/>
    <w:rsid w:val="00797435"/>
    <w:rsid w:val="007A15BC"/>
    <w:rsid w:val="007A57BE"/>
    <w:rsid w:val="007B1E41"/>
    <w:rsid w:val="007B5EDD"/>
    <w:rsid w:val="007C0B44"/>
    <w:rsid w:val="007C4C11"/>
    <w:rsid w:val="007C5643"/>
    <w:rsid w:val="007C564E"/>
    <w:rsid w:val="007C5E63"/>
    <w:rsid w:val="007C78CE"/>
    <w:rsid w:val="007D1D1A"/>
    <w:rsid w:val="007D20D0"/>
    <w:rsid w:val="007D3257"/>
    <w:rsid w:val="007D349B"/>
    <w:rsid w:val="007D507C"/>
    <w:rsid w:val="007D6E0A"/>
    <w:rsid w:val="007D7BD9"/>
    <w:rsid w:val="007E1CEA"/>
    <w:rsid w:val="007E1DC8"/>
    <w:rsid w:val="007E23C7"/>
    <w:rsid w:val="007E36D2"/>
    <w:rsid w:val="007E6771"/>
    <w:rsid w:val="007E79B1"/>
    <w:rsid w:val="007F0845"/>
    <w:rsid w:val="007F179F"/>
    <w:rsid w:val="007F372F"/>
    <w:rsid w:val="007F39C9"/>
    <w:rsid w:val="007F42D5"/>
    <w:rsid w:val="007F62F7"/>
    <w:rsid w:val="007F7968"/>
    <w:rsid w:val="007F7C99"/>
    <w:rsid w:val="00802835"/>
    <w:rsid w:val="008037DB"/>
    <w:rsid w:val="008044B3"/>
    <w:rsid w:val="00805F41"/>
    <w:rsid w:val="00806786"/>
    <w:rsid w:val="00807084"/>
    <w:rsid w:val="00807E22"/>
    <w:rsid w:val="00813807"/>
    <w:rsid w:val="00816C6B"/>
    <w:rsid w:val="00816D05"/>
    <w:rsid w:val="00820FBD"/>
    <w:rsid w:val="008216FE"/>
    <w:rsid w:val="008221D5"/>
    <w:rsid w:val="00824D65"/>
    <w:rsid w:val="00830387"/>
    <w:rsid w:val="00830E27"/>
    <w:rsid w:val="00831388"/>
    <w:rsid w:val="0083307F"/>
    <w:rsid w:val="00833482"/>
    <w:rsid w:val="00833BF8"/>
    <w:rsid w:val="008343DE"/>
    <w:rsid w:val="00834526"/>
    <w:rsid w:val="008346EA"/>
    <w:rsid w:val="0083499E"/>
    <w:rsid w:val="00835C13"/>
    <w:rsid w:val="00843C18"/>
    <w:rsid w:val="0084434F"/>
    <w:rsid w:val="0084500C"/>
    <w:rsid w:val="00845C34"/>
    <w:rsid w:val="0084648D"/>
    <w:rsid w:val="008467EB"/>
    <w:rsid w:val="008505F0"/>
    <w:rsid w:val="00854F07"/>
    <w:rsid w:val="008567E3"/>
    <w:rsid w:val="00862075"/>
    <w:rsid w:val="00862136"/>
    <w:rsid w:val="008628CB"/>
    <w:rsid w:val="00863D65"/>
    <w:rsid w:val="00864EC3"/>
    <w:rsid w:val="00865716"/>
    <w:rsid w:val="008712EB"/>
    <w:rsid w:val="0087159C"/>
    <w:rsid w:val="00872662"/>
    <w:rsid w:val="00872EB1"/>
    <w:rsid w:val="00874302"/>
    <w:rsid w:val="00876582"/>
    <w:rsid w:val="008765A7"/>
    <w:rsid w:val="008776F9"/>
    <w:rsid w:val="008818A6"/>
    <w:rsid w:val="008820AA"/>
    <w:rsid w:val="00885BB4"/>
    <w:rsid w:val="00886DF3"/>
    <w:rsid w:val="00887CC8"/>
    <w:rsid w:val="0089267D"/>
    <w:rsid w:val="00897D8A"/>
    <w:rsid w:val="008A0387"/>
    <w:rsid w:val="008A2CDD"/>
    <w:rsid w:val="008A3489"/>
    <w:rsid w:val="008A4056"/>
    <w:rsid w:val="008A4664"/>
    <w:rsid w:val="008A503D"/>
    <w:rsid w:val="008A6059"/>
    <w:rsid w:val="008A61F5"/>
    <w:rsid w:val="008A67AF"/>
    <w:rsid w:val="008B0579"/>
    <w:rsid w:val="008B5C94"/>
    <w:rsid w:val="008B66AB"/>
    <w:rsid w:val="008B6836"/>
    <w:rsid w:val="008B6EB0"/>
    <w:rsid w:val="008B7B6F"/>
    <w:rsid w:val="008C0412"/>
    <w:rsid w:val="008C08BA"/>
    <w:rsid w:val="008C0980"/>
    <w:rsid w:val="008C178D"/>
    <w:rsid w:val="008C319B"/>
    <w:rsid w:val="008C3A25"/>
    <w:rsid w:val="008C3D16"/>
    <w:rsid w:val="008C7177"/>
    <w:rsid w:val="008C767D"/>
    <w:rsid w:val="008D009A"/>
    <w:rsid w:val="008D038F"/>
    <w:rsid w:val="008D03C4"/>
    <w:rsid w:val="008D20B7"/>
    <w:rsid w:val="008D4617"/>
    <w:rsid w:val="008D6592"/>
    <w:rsid w:val="008D6ABD"/>
    <w:rsid w:val="008E08F5"/>
    <w:rsid w:val="008E3ABF"/>
    <w:rsid w:val="008E4D91"/>
    <w:rsid w:val="008E54C4"/>
    <w:rsid w:val="008E6AFB"/>
    <w:rsid w:val="008E776F"/>
    <w:rsid w:val="008E7BD1"/>
    <w:rsid w:val="008F17D6"/>
    <w:rsid w:val="008F1D0A"/>
    <w:rsid w:val="008F20AD"/>
    <w:rsid w:val="008F490C"/>
    <w:rsid w:val="009024D7"/>
    <w:rsid w:val="00902B59"/>
    <w:rsid w:val="00902C25"/>
    <w:rsid w:val="0090415F"/>
    <w:rsid w:val="00904B42"/>
    <w:rsid w:val="00905A69"/>
    <w:rsid w:val="00906B76"/>
    <w:rsid w:val="00907A70"/>
    <w:rsid w:val="00910A12"/>
    <w:rsid w:val="00910D67"/>
    <w:rsid w:val="00912CBC"/>
    <w:rsid w:val="00920753"/>
    <w:rsid w:val="0092106E"/>
    <w:rsid w:val="00921DEB"/>
    <w:rsid w:val="00921F39"/>
    <w:rsid w:val="00922C11"/>
    <w:rsid w:val="00925188"/>
    <w:rsid w:val="00925518"/>
    <w:rsid w:val="00925D5A"/>
    <w:rsid w:val="00926376"/>
    <w:rsid w:val="00933AF4"/>
    <w:rsid w:val="0093723D"/>
    <w:rsid w:val="00941EE5"/>
    <w:rsid w:val="00942940"/>
    <w:rsid w:val="00943D78"/>
    <w:rsid w:val="0095063F"/>
    <w:rsid w:val="00950898"/>
    <w:rsid w:val="00951152"/>
    <w:rsid w:val="0095352F"/>
    <w:rsid w:val="009552D1"/>
    <w:rsid w:val="00955E29"/>
    <w:rsid w:val="0095653C"/>
    <w:rsid w:val="00956633"/>
    <w:rsid w:val="0095746A"/>
    <w:rsid w:val="00957D39"/>
    <w:rsid w:val="009609F7"/>
    <w:rsid w:val="0096231B"/>
    <w:rsid w:val="00966082"/>
    <w:rsid w:val="00966169"/>
    <w:rsid w:val="00971A20"/>
    <w:rsid w:val="00972209"/>
    <w:rsid w:val="009738EA"/>
    <w:rsid w:val="00973EB9"/>
    <w:rsid w:val="00974948"/>
    <w:rsid w:val="00975163"/>
    <w:rsid w:val="00976D6E"/>
    <w:rsid w:val="00977904"/>
    <w:rsid w:val="00982A16"/>
    <w:rsid w:val="00983223"/>
    <w:rsid w:val="00983624"/>
    <w:rsid w:val="00984D0D"/>
    <w:rsid w:val="00984F69"/>
    <w:rsid w:val="009860C0"/>
    <w:rsid w:val="00987CA0"/>
    <w:rsid w:val="00991D4A"/>
    <w:rsid w:val="00996287"/>
    <w:rsid w:val="009A070D"/>
    <w:rsid w:val="009A1268"/>
    <w:rsid w:val="009A144F"/>
    <w:rsid w:val="009A3986"/>
    <w:rsid w:val="009A46A0"/>
    <w:rsid w:val="009A70E0"/>
    <w:rsid w:val="009A7D1F"/>
    <w:rsid w:val="009A7EAA"/>
    <w:rsid w:val="009B18A3"/>
    <w:rsid w:val="009B2982"/>
    <w:rsid w:val="009B2B73"/>
    <w:rsid w:val="009B317F"/>
    <w:rsid w:val="009B3859"/>
    <w:rsid w:val="009B3B12"/>
    <w:rsid w:val="009B3DE8"/>
    <w:rsid w:val="009B4182"/>
    <w:rsid w:val="009B5978"/>
    <w:rsid w:val="009B7136"/>
    <w:rsid w:val="009C1B7F"/>
    <w:rsid w:val="009C1ECF"/>
    <w:rsid w:val="009C3FC9"/>
    <w:rsid w:val="009C6C6F"/>
    <w:rsid w:val="009D0047"/>
    <w:rsid w:val="009D03C8"/>
    <w:rsid w:val="009D0ECE"/>
    <w:rsid w:val="009D161D"/>
    <w:rsid w:val="009D19CA"/>
    <w:rsid w:val="009D2B87"/>
    <w:rsid w:val="009D4C86"/>
    <w:rsid w:val="009D533E"/>
    <w:rsid w:val="009D59E8"/>
    <w:rsid w:val="009D6828"/>
    <w:rsid w:val="009E2925"/>
    <w:rsid w:val="009E49FD"/>
    <w:rsid w:val="009E5B8E"/>
    <w:rsid w:val="009E5DB6"/>
    <w:rsid w:val="009E6A7E"/>
    <w:rsid w:val="009F05D6"/>
    <w:rsid w:val="009F09BE"/>
    <w:rsid w:val="009F2194"/>
    <w:rsid w:val="009F3112"/>
    <w:rsid w:val="009F33E3"/>
    <w:rsid w:val="009F3F5C"/>
    <w:rsid w:val="009F4070"/>
    <w:rsid w:val="009F6A13"/>
    <w:rsid w:val="009F6EA2"/>
    <w:rsid w:val="009F6F7C"/>
    <w:rsid w:val="00A023C5"/>
    <w:rsid w:val="00A03D8C"/>
    <w:rsid w:val="00A04316"/>
    <w:rsid w:val="00A06F3B"/>
    <w:rsid w:val="00A11453"/>
    <w:rsid w:val="00A12B46"/>
    <w:rsid w:val="00A1375E"/>
    <w:rsid w:val="00A1378B"/>
    <w:rsid w:val="00A164E3"/>
    <w:rsid w:val="00A17460"/>
    <w:rsid w:val="00A17A49"/>
    <w:rsid w:val="00A20A5E"/>
    <w:rsid w:val="00A25CA3"/>
    <w:rsid w:val="00A30C69"/>
    <w:rsid w:val="00A3199D"/>
    <w:rsid w:val="00A33DCF"/>
    <w:rsid w:val="00A36C15"/>
    <w:rsid w:val="00A37082"/>
    <w:rsid w:val="00A37D4A"/>
    <w:rsid w:val="00A405F6"/>
    <w:rsid w:val="00A41DA6"/>
    <w:rsid w:val="00A457A3"/>
    <w:rsid w:val="00A51A09"/>
    <w:rsid w:val="00A54013"/>
    <w:rsid w:val="00A55405"/>
    <w:rsid w:val="00A5754B"/>
    <w:rsid w:val="00A60255"/>
    <w:rsid w:val="00A60902"/>
    <w:rsid w:val="00A6178A"/>
    <w:rsid w:val="00A6371D"/>
    <w:rsid w:val="00A6517F"/>
    <w:rsid w:val="00A679A3"/>
    <w:rsid w:val="00A712FA"/>
    <w:rsid w:val="00A71E80"/>
    <w:rsid w:val="00A73817"/>
    <w:rsid w:val="00A73980"/>
    <w:rsid w:val="00A771DA"/>
    <w:rsid w:val="00A77924"/>
    <w:rsid w:val="00A80787"/>
    <w:rsid w:val="00A84B0A"/>
    <w:rsid w:val="00A8524C"/>
    <w:rsid w:val="00A866C5"/>
    <w:rsid w:val="00A87A74"/>
    <w:rsid w:val="00A903A4"/>
    <w:rsid w:val="00A90882"/>
    <w:rsid w:val="00A909BE"/>
    <w:rsid w:val="00A930BD"/>
    <w:rsid w:val="00A93A37"/>
    <w:rsid w:val="00A9462E"/>
    <w:rsid w:val="00A94AEC"/>
    <w:rsid w:val="00A94FE6"/>
    <w:rsid w:val="00A96E4F"/>
    <w:rsid w:val="00AA18DE"/>
    <w:rsid w:val="00AA3092"/>
    <w:rsid w:val="00AA4386"/>
    <w:rsid w:val="00AA58DF"/>
    <w:rsid w:val="00AA6F72"/>
    <w:rsid w:val="00AA6FA2"/>
    <w:rsid w:val="00AB05E0"/>
    <w:rsid w:val="00AB0EF1"/>
    <w:rsid w:val="00AB115A"/>
    <w:rsid w:val="00AB3D3F"/>
    <w:rsid w:val="00AB4AAA"/>
    <w:rsid w:val="00AB5881"/>
    <w:rsid w:val="00AB5A48"/>
    <w:rsid w:val="00AB6931"/>
    <w:rsid w:val="00AC12D2"/>
    <w:rsid w:val="00AC2585"/>
    <w:rsid w:val="00AC2825"/>
    <w:rsid w:val="00AC4E0E"/>
    <w:rsid w:val="00AC510A"/>
    <w:rsid w:val="00AC5668"/>
    <w:rsid w:val="00AC636E"/>
    <w:rsid w:val="00AD4F3F"/>
    <w:rsid w:val="00AE6B22"/>
    <w:rsid w:val="00AE718A"/>
    <w:rsid w:val="00AE7FE1"/>
    <w:rsid w:val="00AF1889"/>
    <w:rsid w:val="00AF1EE2"/>
    <w:rsid w:val="00AF280B"/>
    <w:rsid w:val="00AF4591"/>
    <w:rsid w:val="00AF4D23"/>
    <w:rsid w:val="00AF5A3C"/>
    <w:rsid w:val="00AF6B87"/>
    <w:rsid w:val="00AF7179"/>
    <w:rsid w:val="00B01946"/>
    <w:rsid w:val="00B019B2"/>
    <w:rsid w:val="00B02E8F"/>
    <w:rsid w:val="00B03976"/>
    <w:rsid w:val="00B07E67"/>
    <w:rsid w:val="00B12140"/>
    <w:rsid w:val="00B13797"/>
    <w:rsid w:val="00B14EED"/>
    <w:rsid w:val="00B16299"/>
    <w:rsid w:val="00B17E7C"/>
    <w:rsid w:val="00B25089"/>
    <w:rsid w:val="00B258CA"/>
    <w:rsid w:val="00B26AF0"/>
    <w:rsid w:val="00B270FA"/>
    <w:rsid w:val="00B27C62"/>
    <w:rsid w:val="00B332D2"/>
    <w:rsid w:val="00B33A25"/>
    <w:rsid w:val="00B35D84"/>
    <w:rsid w:val="00B41FBF"/>
    <w:rsid w:val="00B43474"/>
    <w:rsid w:val="00B44169"/>
    <w:rsid w:val="00B45896"/>
    <w:rsid w:val="00B458EC"/>
    <w:rsid w:val="00B45904"/>
    <w:rsid w:val="00B50DA9"/>
    <w:rsid w:val="00B50F4B"/>
    <w:rsid w:val="00B51499"/>
    <w:rsid w:val="00B522E0"/>
    <w:rsid w:val="00B54669"/>
    <w:rsid w:val="00B552F0"/>
    <w:rsid w:val="00B61683"/>
    <w:rsid w:val="00B61A7C"/>
    <w:rsid w:val="00B62860"/>
    <w:rsid w:val="00B66E98"/>
    <w:rsid w:val="00B70BC9"/>
    <w:rsid w:val="00B74008"/>
    <w:rsid w:val="00B751FC"/>
    <w:rsid w:val="00B755F8"/>
    <w:rsid w:val="00B77431"/>
    <w:rsid w:val="00B8029B"/>
    <w:rsid w:val="00B8136D"/>
    <w:rsid w:val="00B838F3"/>
    <w:rsid w:val="00B851DE"/>
    <w:rsid w:val="00B85FE1"/>
    <w:rsid w:val="00B91762"/>
    <w:rsid w:val="00B92984"/>
    <w:rsid w:val="00B93CC5"/>
    <w:rsid w:val="00B93FEB"/>
    <w:rsid w:val="00B94882"/>
    <w:rsid w:val="00B96C0B"/>
    <w:rsid w:val="00B96D88"/>
    <w:rsid w:val="00BA2A1E"/>
    <w:rsid w:val="00BA2C12"/>
    <w:rsid w:val="00BA30EA"/>
    <w:rsid w:val="00BA4257"/>
    <w:rsid w:val="00BA4C0E"/>
    <w:rsid w:val="00BA6801"/>
    <w:rsid w:val="00BA7A87"/>
    <w:rsid w:val="00BB0EBF"/>
    <w:rsid w:val="00BB18BC"/>
    <w:rsid w:val="00BB1BC9"/>
    <w:rsid w:val="00BB1C30"/>
    <w:rsid w:val="00BB41BE"/>
    <w:rsid w:val="00BB5583"/>
    <w:rsid w:val="00BB5D26"/>
    <w:rsid w:val="00BB797E"/>
    <w:rsid w:val="00BC17B2"/>
    <w:rsid w:val="00BC1F4B"/>
    <w:rsid w:val="00BC3240"/>
    <w:rsid w:val="00BC38DC"/>
    <w:rsid w:val="00BD377C"/>
    <w:rsid w:val="00BD41FB"/>
    <w:rsid w:val="00BD6507"/>
    <w:rsid w:val="00BD7A44"/>
    <w:rsid w:val="00BE0270"/>
    <w:rsid w:val="00BE0922"/>
    <w:rsid w:val="00BE448D"/>
    <w:rsid w:val="00BE5C75"/>
    <w:rsid w:val="00BE6828"/>
    <w:rsid w:val="00BF25E7"/>
    <w:rsid w:val="00BF3492"/>
    <w:rsid w:val="00BF5723"/>
    <w:rsid w:val="00BF5A7E"/>
    <w:rsid w:val="00BF700A"/>
    <w:rsid w:val="00BF7173"/>
    <w:rsid w:val="00C01140"/>
    <w:rsid w:val="00C012E9"/>
    <w:rsid w:val="00C016AD"/>
    <w:rsid w:val="00C022D5"/>
    <w:rsid w:val="00C0447D"/>
    <w:rsid w:val="00C07E46"/>
    <w:rsid w:val="00C10457"/>
    <w:rsid w:val="00C11024"/>
    <w:rsid w:val="00C11E40"/>
    <w:rsid w:val="00C11E50"/>
    <w:rsid w:val="00C12A15"/>
    <w:rsid w:val="00C13C03"/>
    <w:rsid w:val="00C20D18"/>
    <w:rsid w:val="00C2206A"/>
    <w:rsid w:val="00C24E30"/>
    <w:rsid w:val="00C26741"/>
    <w:rsid w:val="00C354FC"/>
    <w:rsid w:val="00C35C49"/>
    <w:rsid w:val="00C3640A"/>
    <w:rsid w:val="00C36626"/>
    <w:rsid w:val="00C37241"/>
    <w:rsid w:val="00C37C32"/>
    <w:rsid w:val="00C417EC"/>
    <w:rsid w:val="00C41C01"/>
    <w:rsid w:val="00C4697F"/>
    <w:rsid w:val="00C47094"/>
    <w:rsid w:val="00C537AE"/>
    <w:rsid w:val="00C54F08"/>
    <w:rsid w:val="00C54FDA"/>
    <w:rsid w:val="00C55F4F"/>
    <w:rsid w:val="00C57D68"/>
    <w:rsid w:val="00C622E6"/>
    <w:rsid w:val="00C672B2"/>
    <w:rsid w:val="00C70D03"/>
    <w:rsid w:val="00C7179F"/>
    <w:rsid w:val="00C74948"/>
    <w:rsid w:val="00C74D7E"/>
    <w:rsid w:val="00C7548E"/>
    <w:rsid w:val="00C75FE9"/>
    <w:rsid w:val="00C76191"/>
    <w:rsid w:val="00C76714"/>
    <w:rsid w:val="00C76AC9"/>
    <w:rsid w:val="00C8135F"/>
    <w:rsid w:val="00C8349B"/>
    <w:rsid w:val="00C846E3"/>
    <w:rsid w:val="00C85250"/>
    <w:rsid w:val="00C8679F"/>
    <w:rsid w:val="00C86E0D"/>
    <w:rsid w:val="00C87157"/>
    <w:rsid w:val="00C90EC7"/>
    <w:rsid w:val="00C93236"/>
    <w:rsid w:val="00CA0BE2"/>
    <w:rsid w:val="00CA1417"/>
    <w:rsid w:val="00CA18DF"/>
    <w:rsid w:val="00CA49E2"/>
    <w:rsid w:val="00CA587E"/>
    <w:rsid w:val="00CA5E76"/>
    <w:rsid w:val="00CA6BA9"/>
    <w:rsid w:val="00CB135B"/>
    <w:rsid w:val="00CB2042"/>
    <w:rsid w:val="00CB25BC"/>
    <w:rsid w:val="00CB26F8"/>
    <w:rsid w:val="00CB55D3"/>
    <w:rsid w:val="00CB68E8"/>
    <w:rsid w:val="00CB69FF"/>
    <w:rsid w:val="00CC2744"/>
    <w:rsid w:val="00CC336F"/>
    <w:rsid w:val="00CD0C1B"/>
    <w:rsid w:val="00CD0C29"/>
    <w:rsid w:val="00CD1069"/>
    <w:rsid w:val="00CD22FC"/>
    <w:rsid w:val="00CD25AB"/>
    <w:rsid w:val="00CD2E7B"/>
    <w:rsid w:val="00CD6EDE"/>
    <w:rsid w:val="00CD79CF"/>
    <w:rsid w:val="00CE04F6"/>
    <w:rsid w:val="00CE14CB"/>
    <w:rsid w:val="00CE188A"/>
    <w:rsid w:val="00CE3948"/>
    <w:rsid w:val="00CE3993"/>
    <w:rsid w:val="00CE3EEB"/>
    <w:rsid w:val="00CE46D7"/>
    <w:rsid w:val="00CE48E2"/>
    <w:rsid w:val="00CE4CC4"/>
    <w:rsid w:val="00CF0161"/>
    <w:rsid w:val="00CF0434"/>
    <w:rsid w:val="00CF0991"/>
    <w:rsid w:val="00CF1323"/>
    <w:rsid w:val="00CF2951"/>
    <w:rsid w:val="00CF4CCE"/>
    <w:rsid w:val="00CF4F5C"/>
    <w:rsid w:val="00D003D6"/>
    <w:rsid w:val="00D05A84"/>
    <w:rsid w:val="00D0702B"/>
    <w:rsid w:val="00D100E7"/>
    <w:rsid w:val="00D10DCD"/>
    <w:rsid w:val="00D13321"/>
    <w:rsid w:val="00D14BB6"/>
    <w:rsid w:val="00D15AF9"/>
    <w:rsid w:val="00D167B2"/>
    <w:rsid w:val="00D2050D"/>
    <w:rsid w:val="00D219EA"/>
    <w:rsid w:val="00D24265"/>
    <w:rsid w:val="00D24483"/>
    <w:rsid w:val="00D30247"/>
    <w:rsid w:val="00D30626"/>
    <w:rsid w:val="00D318AE"/>
    <w:rsid w:val="00D340DB"/>
    <w:rsid w:val="00D3423E"/>
    <w:rsid w:val="00D34725"/>
    <w:rsid w:val="00D3526C"/>
    <w:rsid w:val="00D36AD5"/>
    <w:rsid w:val="00D3718C"/>
    <w:rsid w:val="00D4006A"/>
    <w:rsid w:val="00D4023F"/>
    <w:rsid w:val="00D40A13"/>
    <w:rsid w:val="00D4325C"/>
    <w:rsid w:val="00D52274"/>
    <w:rsid w:val="00D5360D"/>
    <w:rsid w:val="00D53786"/>
    <w:rsid w:val="00D54411"/>
    <w:rsid w:val="00D60751"/>
    <w:rsid w:val="00D6275E"/>
    <w:rsid w:val="00D63953"/>
    <w:rsid w:val="00D63ACE"/>
    <w:rsid w:val="00D65448"/>
    <w:rsid w:val="00D700AA"/>
    <w:rsid w:val="00D70177"/>
    <w:rsid w:val="00D71FEB"/>
    <w:rsid w:val="00D72D36"/>
    <w:rsid w:val="00D731BC"/>
    <w:rsid w:val="00D74AC9"/>
    <w:rsid w:val="00D75363"/>
    <w:rsid w:val="00D75BD7"/>
    <w:rsid w:val="00D75C70"/>
    <w:rsid w:val="00D77514"/>
    <w:rsid w:val="00D81678"/>
    <w:rsid w:val="00D82A5F"/>
    <w:rsid w:val="00D82D77"/>
    <w:rsid w:val="00D830E5"/>
    <w:rsid w:val="00D84569"/>
    <w:rsid w:val="00D861ED"/>
    <w:rsid w:val="00D8650C"/>
    <w:rsid w:val="00D879AA"/>
    <w:rsid w:val="00D90088"/>
    <w:rsid w:val="00D9114F"/>
    <w:rsid w:val="00D91667"/>
    <w:rsid w:val="00D919A8"/>
    <w:rsid w:val="00D920DE"/>
    <w:rsid w:val="00D92364"/>
    <w:rsid w:val="00D9334B"/>
    <w:rsid w:val="00D940EA"/>
    <w:rsid w:val="00D95563"/>
    <w:rsid w:val="00DA568B"/>
    <w:rsid w:val="00DA5F1D"/>
    <w:rsid w:val="00DA71E9"/>
    <w:rsid w:val="00DB047A"/>
    <w:rsid w:val="00DB1D67"/>
    <w:rsid w:val="00DB2A21"/>
    <w:rsid w:val="00DB4D17"/>
    <w:rsid w:val="00DC00E1"/>
    <w:rsid w:val="00DC16AE"/>
    <w:rsid w:val="00DC1861"/>
    <w:rsid w:val="00DC1CC2"/>
    <w:rsid w:val="00DC25C4"/>
    <w:rsid w:val="00DC27E9"/>
    <w:rsid w:val="00DC3553"/>
    <w:rsid w:val="00DC3CB7"/>
    <w:rsid w:val="00DC4104"/>
    <w:rsid w:val="00DC44CA"/>
    <w:rsid w:val="00DC5E05"/>
    <w:rsid w:val="00DC60FC"/>
    <w:rsid w:val="00DC76C1"/>
    <w:rsid w:val="00DD0916"/>
    <w:rsid w:val="00DD091F"/>
    <w:rsid w:val="00DD241C"/>
    <w:rsid w:val="00DD2B5D"/>
    <w:rsid w:val="00DD5F4F"/>
    <w:rsid w:val="00DE0F2E"/>
    <w:rsid w:val="00DE16DC"/>
    <w:rsid w:val="00DF01D4"/>
    <w:rsid w:val="00DF16C7"/>
    <w:rsid w:val="00DF3989"/>
    <w:rsid w:val="00DF3D75"/>
    <w:rsid w:val="00DF4A87"/>
    <w:rsid w:val="00DF5CA0"/>
    <w:rsid w:val="00DF712A"/>
    <w:rsid w:val="00DF7A4E"/>
    <w:rsid w:val="00E0211D"/>
    <w:rsid w:val="00E03F5F"/>
    <w:rsid w:val="00E045A2"/>
    <w:rsid w:val="00E0673D"/>
    <w:rsid w:val="00E06F94"/>
    <w:rsid w:val="00E10C56"/>
    <w:rsid w:val="00E11443"/>
    <w:rsid w:val="00E1162E"/>
    <w:rsid w:val="00E12FB3"/>
    <w:rsid w:val="00E13C97"/>
    <w:rsid w:val="00E20289"/>
    <w:rsid w:val="00E20F2E"/>
    <w:rsid w:val="00E242EE"/>
    <w:rsid w:val="00E25376"/>
    <w:rsid w:val="00E25A76"/>
    <w:rsid w:val="00E277D3"/>
    <w:rsid w:val="00E30509"/>
    <w:rsid w:val="00E3110E"/>
    <w:rsid w:val="00E31C8F"/>
    <w:rsid w:val="00E3200C"/>
    <w:rsid w:val="00E33641"/>
    <w:rsid w:val="00E338E0"/>
    <w:rsid w:val="00E3468D"/>
    <w:rsid w:val="00E356CD"/>
    <w:rsid w:val="00E35D59"/>
    <w:rsid w:val="00E36297"/>
    <w:rsid w:val="00E37B6B"/>
    <w:rsid w:val="00E41B4B"/>
    <w:rsid w:val="00E44AE0"/>
    <w:rsid w:val="00E44BA1"/>
    <w:rsid w:val="00E45E8C"/>
    <w:rsid w:val="00E47EE0"/>
    <w:rsid w:val="00E47FA1"/>
    <w:rsid w:val="00E5127C"/>
    <w:rsid w:val="00E5220C"/>
    <w:rsid w:val="00E52686"/>
    <w:rsid w:val="00E53A5D"/>
    <w:rsid w:val="00E53AA7"/>
    <w:rsid w:val="00E546F0"/>
    <w:rsid w:val="00E578FD"/>
    <w:rsid w:val="00E57A20"/>
    <w:rsid w:val="00E616FE"/>
    <w:rsid w:val="00E63429"/>
    <w:rsid w:val="00E67F9D"/>
    <w:rsid w:val="00E708F1"/>
    <w:rsid w:val="00E709E8"/>
    <w:rsid w:val="00E71FAB"/>
    <w:rsid w:val="00E721ED"/>
    <w:rsid w:val="00E72DA9"/>
    <w:rsid w:val="00E73469"/>
    <w:rsid w:val="00E73823"/>
    <w:rsid w:val="00E74B35"/>
    <w:rsid w:val="00E760CE"/>
    <w:rsid w:val="00E7674F"/>
    <w:rsid w:val="00E7747B"/>
    <w:rsid w:val="00E81708"/>
    <w:rsid w:val="00E8176F"/>
    <w:rsid w:val="00E81D13"/>
    <w:rsid w:val="00E83EF2"/>
    <w:rsid w:val="00E86D6B"/>
    <w:rsid w:val="00E903C2"/>
    <w:rsid w:val="00E92D4F"/>
    <w:rsid w:val="00E946DF"/>
    <w:rsid w:val="00E94758"/>
    <w:rsid w:val="00E9525F"/>
    <w:rsid w:val="00E95696"/>
    <w:rsid w:val="00E95860"/>
    <w:rsid w:val="00E95A40"/>
    <w:rsid w:val="00E97C7B"/>
    <w:rsid w:val="00EA0CA8"/>
    <w:rsid w:val="00EA1FF1"/>
    <w:rsid w:val="00EA2434"/>
    <w:rsid w:val="00EA2DD0"/>
    <w:rsid w:val="00EA3F54"/>
    <w:rsid w:val="00EA6503"/>
    <w:rsid w:val="00EA7884"/>
    <w:rsid w:val="00EB462E"/>
    <w:rsid w:val="00EB4798"/>
    <w:rsid w:val="00EB47D5"/>
    <w:rsid w:val="00EB4E51"/>
    <w:rsid w:val="00EB5364"/>
    <w:rsid w:val="00EB54BA"/>
    <w:rsid w:val="00EB6629"/>
    <w:rsid w:val="00EB7326"/>
    <w:rsid w:val="00EB7EFB"/>
    <w:rsid w:val="00EC088F"/>
    <w:rsid w:val="00EC0F33"/>
    <w:rsid w:val="00EC2BA7"/>
    <w:rsid w:val="00EC475E"/>
    <w:rsid w:val="00EC5016"/>
    <w:rsid w:val="00ED44E8"/>
    <w:rsid w:val="00ED4D42"/>
    <w:rsid w:val="00ED784F"/>
    <w:rsid w:val="00EE17C6"/>
    <w:rsid w:val="00EE1F1D"/>
    <w:rsid w:val="00EE3721"/>
    <w:rsid w:val="00EE66C5"/>
    <w:rsid w:val="00EF0150"/>
    <w:rsid w:val="00EF0743"/>
    <w:rsid w:val="00EF11FF"/>
    <w:rsid w:val="00EF154C"/>
    <w:rsid w:val="00EF3D1E"/>
    <w:rsid w:val="00EF6290"/>
    <w:rsid w:val="00EF6C78"/>
    <w:rsid w:val="00F0254A"/>
    <w:rsid w:val="00F047C3"/>
    <w:rsid w:val="00F04995"/>
    <w:rsid w:val="00F0523E"/>
    <w:rsid w:val="00F05C0B"/>
    <w:rsid w:val="00F060AF"/>
    <w:rsid w:val="00F069F7"/>
    <w:rsid w:val="00F1066E"/>
    <w:rsid w:val="00F1096B"/>
    <w:rsid w:val="00F11AE5"/>
    <w:rsid w:val="00F13723"/>
    <w:rsid w:val="00F17044"/>
    <w:rsid w:val="00F170F1"/>
    <w:rsid w:val="00F220D6"/>
    <w:rsid w:val="00F22E86"/>
    <w:rsid w:val="00F24EE3"/>
    <w:rsid w:val="00F24F6B"/>
    <w:rsid w:val="00F26042"/>
    <w:rsid w:val="00F277A8"/>
    <w:rsid w:val="00F30826"/>
    <w:rsid w:val="00F312B9"/>
    <w:rsid w:val="00F32D57"/>
    <w:rsid w:val="00F354B8"/>
    <w:rsid w:val="00F3557C"/>
    <w:rsid w:val="00F35FA4"/>
    <w:rsid w:val="00F37963"/>
    <w:rsid w:val="00F37FA5"/>
    <w:rsid w:val="00F41F7F"/>
    <w:rsid w:val="00F44772"/>
    <w:rsid w:val="00F450E2"/>
    <w:rsid w:val="00F45232"/>
    <w:rsid w:val="00F51215"/>
    <w:rsid w:val="00F5421F"/>
    <w:rsid w:val="00F553B1"/>
    <w:rsid w:val="00F5572F"/>
    <w:rsid w:val="00F57C07"/>
    <w:rsid w:val="00F62979"/>
    <w:rsid w:val="00F63510"/>
    <w:rsid w:val="00F6470F"/>
    <w:rsid w:val="00F65D40"/>
    <w:rsid w:val="00F72698"/>
    <w:rsid w:val="00F7294E"/>
    <w:rsid w:val="00F72C58"/>
    <w:rsid w:val="00F74C4F"/>
    <w:rsid w:val="00F74F33"/>
    <w:rsid w:val="00F75363"/>
    <w:rsid w:val="00F76199"/>
    <w:rsid w:val="00F766BD"/>
    <w:rsid w:val="00F77C23"/>
    <w:rsid w:val="00F77E56"/>
    <w:rsid w:val="00F80072"/>
    <w:rsid w:val="00F8054B"/>
    <w:rsid w:val="00F83EC2"/>
    <w:rsid w:val="00F84224"/>
    <w:rsid w:val="00F8439E"/>
    <w:rsid w:val="00F85267"/>
    <w:rsid w:val="00F85A42"/>
    <w:rsid w:val="00F85F65"/>
    <w:rsid w:val="00F87DDC"/>
    <w:rsid w:val="00F90F72"/>
    <w:rsid w:val="00F928A9"/>
    <w:rsid w:val="00F9476D"/>
    <w:rsid w:val="00F95268"/>
    <w:rsid w:val="00FB4B45"/>
    <w:rsid w:val="00FC1382"/>
    <w:rsid w:val="00FC1750"/>
    <w:rsid w:val="00FD0FAD"/>
    <w:rsid w:val="00FD2754"/>
    <w:rsid w:val="00FD3C78"/>
    <w:rsid w:val="00FD4515"/>
    <w:rsid w:val="00FD5599"/>
    <w:rsid w:val="00FE074A"/>
    <w:rsid w:val="00FE0903"/>
    <w:rsid w:val="00FE0CFA"/>
    <w:rsid w:val="00FE1593"/>
    <w:rsid w:val="00FE1C4D"/>
    <w:rsid w:val="00FE1C79"/>
    <w:rsid w:val="00FE21C2"/>
    <w:rsid w:val="00FE2573"/>
    <w:rsid w:val="00FF0CD4"/>
    <w:rsid w:val="00FF18DA"/>
    <w:rsid w:val="00FF1F2C"/>
    <w:rsid w:val="00FF235E"/>
    <w:rsid w:val="00FF2D17"/>
    <w:rsid w:val="00FF4557"/>
    <w:rsid w:val="00FF5B7B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5389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28" Type="http://schemas.microsoft.com/office/2018/08/relationships/commentsExtensible" Target="commentsExtensible.xml"/><Relationship Id="rId10" Type="http://schemas.openxmlformats.org/officeDocument/2006/relationships/hyperlink" Target="mailto:ian.hussey@ugent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Meta-analysEs of irap’s reliablity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D2A0A7-DFB5-F844-B488-9D419C6F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61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38</cp:revision>
  <dcterms:created xsi:type="dcterms:W3CDTF">2020-06-24T19:08:00Z</dcterms:created>
  <dcterms:modified xsi:type="dcterms:W3CDTF">2020-07-06T18:41:00Z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zotero-version="5.0.88"&gt;&lt;session id="TWdvF6nd"/&gt;&lt;style id="http://www.zotero.org/styles/apa" locale="en-US" hasBibliography="1" bibliographyStyleHasBeenSet="1"/&gt;&lt;prefs&gt;&lt;pref name="fieldType" value="Field"/&gt;&lt;/prefs&gt;&lt;/data&gt;</vt:lpwstr>
  </property>
</Properties>
</file>